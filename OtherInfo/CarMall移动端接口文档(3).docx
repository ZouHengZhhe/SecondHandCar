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CarMall移动端接口文档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登录验证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post：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"http://jrdcar.com/"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http://jrdcar.com/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front/login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返回结果: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成功：{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"操作成功",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7,            //用户id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"userName": "chenjie"   //用户名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"账号不存在", 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"账号或密码错误",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用户可用余额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get：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"http://jrdcar.com/"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http://jrdcar.com/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front/memWallet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"操作成功",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"integral": 0,          登录用户积分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"count": 99800000     登录用户账户余额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网站资产总额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请求方式 get：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"http://jrdcar.com/"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http://jrdcar.com/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front/totalAssets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"操作成功",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"totalAssets": 99800000     所有用户资产总额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拥有的红包数量和类型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请求方式 get：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"http://jrdcar.com/"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http://jrdcar.com/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front/memCoupons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"total": 13,                           登录用户拥有的红包数量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"rows": [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红包种类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"couponSize": "20.0元红包",         金额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"condition": "支付金额满200.0元",   使用条件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"source": "积分兑换",               来源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"state": "未使用",                  状态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"termDate": "2018年07月29日"    过期时间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"couponSize": "20.0元红包",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"condition": "支付金额满200.0元",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"source": "积分兑换",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"state": "未使用",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"termDate": "2018年07月29日"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累计注册会员数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get：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"http://jrdcar.com/"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http://jrdcar.com/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front/countMem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"操作成功",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"total": 4,     //会员人数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560E49"/>
    <w:multiLevelType w:val="singleLevel"/>
    <w:tmpl w:val="B9560E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F6F6C"/>
    <w:rsid w:val="1D555A40"/>
    <w:rsid w:val="34DF6F6C"/>
    <w:rsid w:val="58B74025"/>
    <w:rsid w:val="5EBE12E2"/>
    <w:rsid w:val="6D535020"/>
    <w:rsid w:val="734606F4"/>
    <w:rsid w:val="74BA5576"/>
    <w:rsid w:val="7A16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oBi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2018-08-27T05:44:00Z</dcterms:created>
  <dc:creator>陈杰</dc:creator>
  <cp:lastModifiedBy>陈杰</cp:lastModifiedBy>
  <dcterms:modified xsi:type="dcterms:W3CDTF">2018-08-27T08:11:35Z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